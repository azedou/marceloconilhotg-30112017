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B9" w:rsidRPr="002C00D1" w:rsidRDefault="008A75B9" w:rsidP="008C2521">
      <w:pPr>
        <w:jc w:val="center"/>
        <w:rPr>
          <w:rFonts w:ascii="Calibri" w:eastAsia="Calibri" w:hAnsi="Calibri" w:cs="Calibri"/>
          <w:sz w:val="52"/>
          <w:szCs w:val="52"/>
          <w:lang w:val="pt-BR"/>
        </w:rPr>
      </w:pPr>
      <w:r w:rsidRPr="002C00D1">
        <w:rPr>
          <w:rFonts w:ascii="Calibri" w:eastAsia="Calibri" w:hAnsi="Calibri" w:cs="Calibri"/>
          <w:b/>
          <w:color w:val="FF0000"/>
          <w:sz w:val="52"/>
          <w:szCs w:val="52"/>
          <w:lang w:val="pt-BR"/>
        </w:rPr>
        <w:t>CERTIFICADO DE APRESENTAÇÃO</w:t>
      </w:r>
    </w:p>
    <w:p w:rsidR="008A75B9" w:rsidRPr="008A75B9" w:rsidRDefault="008A75B9" w:rsidP="008A75B9">
      <w:pPr>
        <w:jc w:val="both"/>
        <w:rPr>
          <w:rFonts w:ascii="Calibri" w:eastAsia="Calibri" w:hAnsi="Calibri" w:cs="Calibri"/>
          <w:sz w:val="36"/>
          <w:lang w:val="pt-BR"/>
        </w:rPr>
      </w:pPr>
      <w:r w:rsidRPr="008A75B9">
        <w:rPr>
          <w:rFonts w:ascii="Calibri" w:eastAsia="Calibri" w:hAnsi="Calibri" w:cs="Calibri"/>
          <w:sz w:val="36"/>
          <w:lang w:val="pt-BR"/>
        </w:rPr>
        <w:tab/>
      </w:r>
      <w:r w:rsidRPr="008A75B9">
        <w:rPr>
          <w:rFonts w:ascii="Calibri" w:eastAsia="Calibri" w:hAnsi="Calibri" w:cs="Calibri"/>
          <w:sz w:val="36"/>
          <w:lang w:val="pt-BR"/>
        </w:rPr>
        <w:tab/>
        <w:t>Certificamos que o aluno</w:t>
      </w:r>
      <w:r w:rsidR="00396586">
        <w:rPr>
          <w:rFonts w:ascii="Calibri" w:eastAsia="Calibri" w:hAnsi="Calibri" w:cs="Calibri"/>
          <w:sz w:val="36"/>
          <w:lang w:val="pt-BR"/>
        </w:rPr>
        <w:t xml:space="preserve"> </w:t>
      </w:r>
      <w:r w:rsidR="00AF4F58">
        <w:rPr>
          <w:rFonts w:ascii="Calibri" w:eastAsia="Calibri" w:hAnsi="Calibri" w:cs="Calibri"/>
          <w:sz w:val="36"/>
          <w:lang w:val="pt-BR"/>
        </w:rPr>
        <w:fldChar w:fldCharType="begin"/>
      </w:r>
      <w:r w:rsidR="00AF4F58">
        <w:rPr>
          <w:rFonts w:ascii="Calibri" w:eastAsia="Calibri" w:hAnsi="Calibri" w:cs="Calibri"/>
          <w:sz w:val="36"/>
          <w:lang w:val="pt-BR"/>
        </w:rPr>
        <w:instrText xml:space="preserve"> MERGEFIELD  $student.Name  \* MERGEFORMAT </w:instrText>
      </w:r>
      <w:r w:rsidR="00AF4F58">
        <w:rPr>
          <w:rFonts w:ascii="Calibri" w:eastAsia="Calibri" w:hAnsi="Calibri" w:cs="Calibri"/>
          <w:sz w:val="36"/>
          <w:lang w:val="pt-BR"/>
        </w:rPr>
        <w:fldChar w:fldCharType="separate"/>
      </w:r>
      <w:r w:rsidR="00AF4F58">
        <w:rPr>
          <w:rFonts w:ascii="Calibri" w:eastAsia="Calibri" w:hAnsi="Calibri" w:cs="Calibri"/>
          <w:noProof/>
          <w:sz w:val="36"/>
          <w:lang w:val="pt-BR"/>
        </w:rPr>
        <w:t>«$student.Name»</w:t>
      </w:r>
      <w:r w:rsidR="00AF4F58">
        <w:rPr>
          <w:rFonts w:ascii="Calibri" w:eastAsia="Calibri" w:hAnsi="Calibri" w:cs="Calibri"/>
          <w:sz w:val="36"/>
          <w:lang w:val="pt-BR"/>
        </w:rPr>
        <w:fldChar w:fldCharType="end"/>
      </w:r>
      <w:r w:rsidRPr="008A75B9">
        <w:rPr>
          <w:rFonts w:ascii="Calibri" w:eastAsia="Calibri" w:hAnsi="Calibri" w:cs="Calibri"/>
          <w:sz w:val="36"/>
          <w:lang w:val="pt-BR"/>
        </w:rPr>
        <w:t xml:space="preserve">, do Curso Superior em Análise em Desenvolvimento de Sistemas, apresentou o Trabalho de Graduação I (TG I), intitulado  “Automação e gestão de bovinos e sua localização utilizando dispositivos móveis”, em 29/11, à banca examinadora na Faculdade de Tecnologia “Dom Amaury Castanho”.  </w:t>
      </w:r>
    </w:p>
    <w:p w:rsidR="008A75B9" w:rsidRPr="008A75B9" w:rsidRDefault="008A75B9" w:rsidP="008A75B9">
      <w:pPr>
        <w:jc w:val="both"/>
        <w:rPr>
          <w:rFonts w:ascii="Calibri" w:eastAsia="Calibri" w:hAnsi="Calibri" w:cs="Calibri"/>
          <w:sz w:val="36"/>
          <w:lang w:val="pt-BR"/>
        </w:rPr>
      </w:pPr>
    </w:p>
    <w:p w:rsidR="008A75B9" w:rsidRPr="008A75B9" w:rsidRDefault="008A75B9" w:rsidP="008A75B9">
      <w:pPr>
        <w:jc w:val="right"/>
        <w:rPr>
          <w:rFonts w:ascii="Calibri" w:eastAsia="Calibri" w:hAnsi="Calibri" w:cs="Calibri"/>
          <w:sz w:val="36"/>
          <w:lang w:val="pt-BR"/>
        </w:rPr>
      </w:pPr>
      <w:r w:rsidRPr="008A75B9">
        <w:rPr>
          <w:rFonts w:ascii="Calibri" w:eastAsia="Calibri" w:hAnsi="Calibri" w:cs="Calibri"/>
          <w:sz w:val="36"/>
          <w:lang w:val="pt-BR"/>
        </w:rPr>
        <w:t>Itu, 29 de Novembro de 2016</w:t>
      </w:r>
    </w:p>
    <w:p w:rsidR="008A75B9" w:rsidRPr="008A75B9" w:rsidRDefault="008A75B9" w:rsidP="008A75B9">
      <w:pPr>
        <w:spacing w:after="0" w:line="240" w:lineRule="auto"/>
        <w:jc w:val="right"/>
        <w:rPr>
          <w:rFonts w:ascii="Calibri" w:eastAsia="Calibri" w:hAnsi="Calibri" w:cs="Calibri"/>
          <w:sz w:val="36"/>
          <w:lang w:val="pt-BR"/>
        </w:rPr>
      </w:pPr>
    </w:p>
    <w:p w:rsidR="008A75B9" w:rsidRPr="006A6EB7" w:rsidRDefault="008A75B9" w:rsidP="008A75B9">
      <w:pPr>
        <w:spacing w:after="0" w:line="240" w:lineRule="auto"/>
        <w:jc w:val="right"/>
        <w:rPr>
          <w:rFonts w:ascii="Calibri" w:eastAsia="Calibri" w:hAnsi="Calibri" w:cs="Calibri"/>
          <w:b/>
          <w:sz w:val="34"/>
          <w:lang w:val="pt-BR"/>
        </w:rPr>
      </w:pPr>
      <w:r w:rsidRPr="006A6EB7">
        <w:rPr>
          <w:rFonts w:ascii="Calibri" w:eastAsia="Calibri" w:hAnsi="Calibri" w:cs="Calibri"/>
          <w:b/>
          <w:sz w:val="34"/>
          <w:lang w:val="pt-BR"/>
        </w:rPr>
        <w:t>Profª Me. Angelina Vitorino de Souza Melaré</w:t>
      </w:r>
    </w:p>
    <w:p w:rsidR="008A75B9" w:rsidRPr="006A6EB7" w:rsidRDefault="008A75B9" w:rsidP="008A75B9">
      <w:pPr>
        <w:spacing w:after="0" w:line="240" w:lineRule="auto"/>
        <w:jc w:val="right"/>
        <w:rPr>
          <w:rFonts w:ascii="Calibri" w:eastAsia="Calibri" w:hAnsi="Calibri" w:cs="Calibri"/>
          <w:sz w:val="34"/>
          <w:lang w:val="pt-BR"/>
        </w:rPr>
      </w:pPr>
      <w:r w:rsidRPr="006A6EB7">
        <w:rPr>
          <w:rFonts w:ascii="Calibri" w:eastAsia="Calibri" w:hAnsi="Calibri" w:cs="Calibri"/>
          <w:sz w:val="34"/>
          <w:lang w:val="pt-BR"/>
        </w:rPr>
        <w:t xml:space="preserve">Coordenadora do Curso Superior de Tecnologia </w:t>
      </w:r>
    </w:p>
    <w:p w:rsidR="001A3163" w:rsidRDefault="008A75B9" w:rsidP="003E521F">
      <w:pPr>
        <w:spacing w:after="0" w:line="240" w:lineRule="auto"/>
        <w:jc w:val="right"/>
        <w:rPr>
          <w:rFonts w:ascii="Calibri" w:eastAsia="Calibri" w:hAnsi="Calibri" w:cs="Calibri"/>
          <w:sz w:val="34"/>
          <w:lang w:val="pt-BR"/>
        </w:rPr>
      </w:pPr>
      <w:r w:rsidRPr="006A6EB7">
        <w:rPr>
          <w:rFonts w:ascii="Calibri" w:eastAsia="Calibri" w:hAnsi="Calibri" w:cs="Calibri"/>
          <w:sz w:val="34"/>
          <w:lang w:val="pt-BR"/>
        </w:rPr>
        <w:t>em Análise e Desenvolvimento de Sistemas</w:t>
      </w:r>
      <w:bookmarkStart w:id="0" w:name="footer"/>
    </w:p>
    <w:p w:rsidR="001A3163" w:rsidRDefault="001A3163" w:rsidP="003E521F">
      <w:pPr>
        <w:spacing w:after="0" w:line="240" w:lineRule="auto"/>
        <w:jc w:val="right"/>
        <w:rPr>
          <w:rFonts w:ascii="Calibri" w:eastAsia="Calibri" w:hAnsi="Calibri" w:cs="Calibri"/>
          <w:sz w:val="34"/>
          <w:lang w:val="pt-BR"/>
        </w:rPr>
      </w:pPr>
      <w:bookmarkStart w:id="1" w:name="_GoBack"/>
      <w:bookmarkEnd w:id="1"/>
    </w:p>
    <w:bookmarkEnd w:id="0"/>
    <w:p w:rsidR="00942637" w:rsidRPr="00A13F8C" w:rsidRDefault="00942637" w:rsidP="003E521F">
      <w:pPr>
        <w:spacing w:after="0" w:line="240" w:lineRule="auto"/>
        <w:jc w:val="right"/>
        <w:rPr>
          <w:rFonts w:ascii="Calibri" w:eastAsia="Calibri" w:hAnsi="Calibri" w:cs="Calibri"/>
          <w:sz w:val="34"/>
          <w:lang w:val="pt-BR"/>
        </w:rPr>
      </w:pPr>
    </w:p>
    <w:sectPr w:rsidR="00942637" w:rsidRPr="00A13F8C" w:rsidSect="00A13F8C">
      <w:headerReference w:type="default" r:id="rId8"/>
      <w:footerReference w:type="default" r:id="rId9"/>
      <w:pgSz w:w="11906" w:h="16838"/>
      <w:pgMar w:top="0" w:right="1701" w:bottom="0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061" w:rsidRDefault="004C2061" w:rsidP="009779A6">
      <w:pPr>
        <w:spacing w:after="0" w:line="240" w:lineRule="auto"/>
      </w:pPr>
      <w:r>
        <w:separator/>
      </w:r>
    </w:p>
  </w:endnote>
  <w:endnote w:type="continuationSeparator" w:id="0">
    <w:p w:rsidR="004C2061" w:rsidRDefault="004C2061" w:rsidP="0097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C67" w:rsidRDefault="009B4236" w:rsidP="00B11F29">
    <w:pPr>
      <w:pStyle w:val="Footer"/>
      <w:tabs>
        <w:tab w:val="clear" w:pos="8504"/>
        <w:tab w:val="right" w:pos="10317"/>
      </w:tabs>
      <w:ind w:left="-1629" w:right="-1632"/>
    </w:pPr>
    <w:r>
      <w:rPr>
        <w:noProof/>
      </w:rPr>
      <w:drawing>
        <wp:inline distT="0" distB="0" distL="0" distR="0" wp14:anchorId="7D0B708E" wp14:editId="3AE9F012">
          <wp:extent cx="7545705" cy="1038860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705" cy="1038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061" w:rsidRDefault="004C2061" w:rsidP="009779A6">
      <w:pPr>
        <w:spacing w:after="0" w:line="240" w:lineRule="auto"/>
      </w:pPr>
      <w:r>
        <w:separator/>
      </w:r>
    </w:p>
  </w:footnote>
  <w:footnote w:type="continuationSeparator" w:id="0">
    <w:p w:rsidR="004C2061" w:rsidRDefault="004C2061" w:rsidP="00977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02" w:rsidRDefault="00317BF2" w:rsidP="00317BF2">
    <w:pPr>
      <w:pStyle w:val="Header"/>
      <w:tabs>
        <w:tab w:val="clear" w:pos="8504"/>
      </w:tabs>
      <w:ind w:left="-1629" w:right="-1632"/>
      <w:jc w:val="center"/>
    </w:pPr>
    <w:bookmarkStart w:id="2" w:name="logo"/>
    <w:r>
      <w:rPr>
        <w:rFonts w:ascii="Calibri" w:eastAsia="Calibri" w:hAnsi="Calibri" w:cs="Calibri"/>
        <w:b/>
        <w:noProof/>
        <w:color w:val="FF0000"/>
        <w:sz w:val="56"/>
      </w:rPr>
      <w:drawing>
        <wp:inline distT="0" distB="0" distL="0" distR="0" wp14:anchorId="3FD5ADBB" wp14:editId="0376BBB3">
          <wp:extent cx="4812665" cy="2699385"/>
          <wp:effectExtent l="0" t="0" r="6985" b="5715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2665" cy="2699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81"/>
  <w:drawingGridVerticalSpacing w:val="181"/>
  <w:characterSpacingControl w:val="doNotCompress"/>
  <w:hdrShapeDefaults>
    <o:shapedefaults v:ext="edit" spidmax="2049" style="mso-position-horizontal-relative:outer-margin-area" o:allowincell="f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A2"/>
    <w:rsid w:val="000B4586"/>
    <w:rsid w:val="000C61B4"/>
    <w:rsid w:val="00135E78"/>
    <w:rsid w:val="00153498"/>
    <w:rsid w:val="00184AB3"/>
    <w:rsid w:val="001A3163"/>
    <w:rsid w:val="001C708F"/>
    <w:rsid w:val="00237A5E"/>
    <w:rsid w:val="00253330"/>
    <w:rsid w:val="002B52E3"/>
    <w:rsid w:val="002B5F37"/>
    <w:rsid w:val="002C00D1"/>
    <w:rsid w:val="002C5AD6"/>
    <w:rsid w:val="002E6FC5"/>
    <w:rsid w:val="002F3284"/>
    <w:rsid w:val="002F424E"/>
    <w:rsid w:val="00317BF2"/>
    <w:rsid w:val="00333AA2"/>
    <w:rsid w:val="00335AE1"/>
    <w:rsid w:val="003871BB"/>
    <w:rsid w:val="00396586"/>
    <w:rsid w:val="003B51DF"/>
    <w:rsid w:val="003C479B"/>
    <w:rsid w:val="003D5D19"/>
    <w:rsid w:val="003E521F"/>
    <w:rsid w:val="00470BFA"/>
    <w:rsid w:val="004C2061"/>
    <w:rsid w:val="00500124"/>
    <w:rsid w:val="00500C67"/>
    <w:rsid w:val="005349CC"/>
    <w:rsid w:val="00562FCB"/>
    <w:rsid w:val="005846EC"/>
    <w:rsid w:val="005C56C4"/>
    <w:rsid w:val="005C6402"/>
    <w:rsid w:val="005D0A49"/>
    <w:rsid w:val="005D6CA0"/>
    <w:rsid w:val="005D7E4F"/>
    <w:rsid w:val="005F4E6B"/>
    <w:rsid w:val="006351C4"/>
    <w:rsid w:val="006D5501"/>
    <w:rsid w:val="00703491"/>
    <w:rsid w:val="00714A4C"/>
    <w:rsid w:val="00756DC7"/>
    <w:rsid w:val="007851F8"/>
    <w:rsid w:val="007A3577"/>
    <w:rsid w:val="008078DA"/>
    <w:rsid w:val="00817867"/>
    <w:rsid w:val="00823508"/>
    <w:rsid w:val="008768D2"/>
    <w:rsid w:val="008826A3"/>
    <w:rsid w:val="0089300A"/>
    <w:rsid w:val="008A19B1"/>
    <w:rsid w:val="008A75B9"/>
    <w:rsid w:val="008C2521"/>
    <w:rsid w:val="009203AA"/>
    <w:rsid w:val="00942637"/>
    <w:rsid w:val="009779A6"/>
    <w:rsid w:val="009B4236"/>
    <w:rsid w:val="009C7E25"/>
    <w:rsid w:val="009F0B3F"/>
    <w:rsid w:val="009F3DE9"/>
    <w:rsid w:val="00A030C5"/>
    <w:rsid w:val="00A13F8C"/>
    <w:rsid w:val="00A338FF"/>
    <w:rsid w:val="00A419E6"/>
    <w:rsid w:val="00A81750"/>
    <w:rsid w:val="00AF4F58"/>
    <w:rsid w:val="00B07130"/>
    <w:rsid w:val="00B11F29"/>
    <w:rsid w:val="00B30320"/>
    <w:rsid w:val="00B30A55"/>
    <w:rsid w:val="00B54B6F"/>
    <w:rsid w:val="00B606A6"/>
    <w:rsid w:val="00BB7FDF"/>
    <w:rsid w:val="00C725FE"/>
    <w:rsid w:val="00C9608B"/>
    <w:rsid w:val="00CD49CD"/>
    <w:rsid w:val="00CD78D3"/>
    <w:rsid w:val="00D13E1A"/>
    <w:rsid w:val="00D47AEC"/>
    <w:rsid w:val="00D70A8C"/>
    <w:rsid w:val="00D807A2"/>
    <w:rsid w:val="00D87174"/>
    <w:rsid w:val="00D931A8"/>
    <w:rsid w:val="00DA4E43"/>
    <w:rsid w:val="00DA7B1B"/>
    <w:rsid w:val="00DB0183"/>
    <w:rsid w:val="00DD7A99"/>
    <w:rsid w:val="00E064CA"/>
    <w:rsid w:val="00E75B69"/>
    <w:rsid w:val="00E82D0E"/>
    <w:rsid w:val="00EB705B"/>
    <w:rsid w:val="00ED2AB1"/>
    <w:rsid w:val="00EF1F93"/>
    <w:rsid w:val="00FD72FC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outer-margin-area" o:allowincell="f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9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A6"/>
  </w:style>
  <w:style w:type="paragraph" w:styleId="Footer">
    <w:name w:val="footer"/>
    <w:basedOn w:val="Normal"/>
    <w:link w:val="FooterChar"/>
    <w:uiPriority w:val="99"/>
    <w:unhideWhenUsed/>
    <w:rsid w:val="009779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A6"/>
  </w:style>
  <w:style w:type="paragraph" w:styleId="BalloonText">
    <w:name w:val="Balloon Text"/>
    <w:basedOn w:val="Normal"/>
    <w:link w:val="BalloonTextChar"/>
    <w:uiPriority w:val="99"/>
    <w:semiHidden/>
    <w:unhideWhenUsed/>
    <w:rsid w:val="00DB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9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A6"/>
  </w:style>
  <w:style w:type="paragraph" w:styleId="Footer">
    <w:name w:val="footer"/>
    <w:basedOn w:val="Normal"/>
    <w:link w:val="FooterChar"/>
    <w:uiPriority w:val="99"/>
    <w:unhideWhenUsed/>
    <w:rsid w:val="009779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A6"/>
  </w:style>
  <w:style w:type="paragraph" w:styleId="BalloonText">
    <w:name w:val="Balloon Text"/>
    <w:basedOn w:val="Normal"/>
    <w:link w:val="BalloonTextChar"/>
    <w:uiPriority w:val="99"/>
    <w:semiHidden/>
    <w:unhideWhenUsed/>
    <w:rsid w:val="00DB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logo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cs\AppData\Roaming\Microsoft\Templates\CERTIFICADO%20DE%20APRESENTA&#199;&#195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A0BD6-1F2B-4B5A-9843-EA35FD3E1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APRESENTAÇÃO.dotx</Template>
  <TotalTime>1321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 AG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GFT</dc:creator>
  <cp:lastModifiedBy>GFT</cp:lastModifiedBy>
  <cp:revision>72</cp:revision>
  <dcterms:created xsi:type="dcterms:W3CDTF">2017-06-28T13:26:00Z</dcterms:created>
  <dcterms:modified xsi:type="dcterms:W3CDTF">2017-06-29T17:36:00Z</dcterms:modified>
</cp:coreProperties>
</file>